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5B753" w14:textId="77777777" w:rsidR="00302E78" w:rsidRDefault="00302E78" w:rsidP="00302E78">
      <w:pPr>
        <w:pStyle w:val="Header"/>
        <w:jc w:val="center"/>
        <w:rPr>
          <w:rFonts w:ascii="Bauhaus 93" w:hAnsi="Bauhaus 93"/>
        </w:rPr>
      </w:pPr>
      <w:r w:rsidRPr="00302E78">
        <w:rPr>
          <w:rFonts w:ascii="Bauhaus 93" w:hAnsi="Bauhaus 93"/>
          <w:noProof/>
          <w:lang w:eastAsia="hr-HR"/>
        </w:rPr>
        <w:pict w14:anchorId="79A44E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scription: Description: logo.jpg" style="width:98.65pt;height:103.15pt;visibility:visible">
            <v:imagedata r:id="rId6" o:title=" logo"/>
          </v:shape>
        </w:pict>
      </w:r>
    </w:p>
    <w:p w14:paraId="7A16BE9F" w14:textId="77777777" w:rsidR="00293FF3" w:rsidRDefault="00293FF3" w:rsidP="00302E78">
      <w:pPr>
        <w:pStyle w:val="Header"/>
        <w:jc w:val="center"/>
        <w:rPr>
          <w:rFonts w:ascii="Bauhaus 93" w:hAnsi="Bauhaus 93"/>
          <w:sz w:val="32"/>
          <w:szCs w:val="32"/>
        </w:rPr>
      </w:pPr>
      <w:r w:rsidRPr="00293FF3">
        <w:rPr>
          <w:rFonts w:ascii="Bauhaus 93" w:hAnsi="Bauhaus 93"/>
          <w:sz w:val="32"/>
          <w:szCs w:val="32"/>
        </w:rPr>
        <w:t xml:space="preserve">CROATIAN POWERLIFTING FEDERATION </w:t>
      </w:r>
    </w:p>
    <w:p w14:paraId="559BC0F0" w14:textId="77777777" w:rsidR="00302E78" w:rsidRDefault="00302E78" w:rsidP="00302E78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>Matije Gupca 63</w:t>
      </w:r>
    </w:p>
    <w:p w14:paraId="534595AC" w14:textId="77777777" w:rsidR="00302E78" w:rsidRDefault="00302E78" w:rsidP="00302E78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>VIROVITICA</w:t>
      </w:r>
    </w:p>
    <w:p w14:paraId="2F8BC333" w14:textId="77777777" w:rsidR="00302E78" w:rsidRDefault="00302E78" w:rsidP="00302E78">
      <w:pPr>
        <w:pStyle w:val="Header"/>
        <w:jc w:val="center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MB: 38157020492, OIB: 38157020492</w:t>
      </w:r>
    </w:p>
    <w:p w14:paraId="1FCC3B98" w14:textId="77777777" w:rsidR="00302E78" w:rsidRDefault="00293FF3" w:rsidP="00302E78">
      <w:pPr>
        <w:pStyle w:val="Header"/>
        <w:jc w:val="center"/>
        <w:rPr>
          <w:rFonts w:ascii="Arial" w:hAnsi="Arial" w:cs="Arial"/>
          <w:shd w:val="clear" w:color="auto" w:fill="FFFFFF"/>
        </w:rPr>
      </w:pPr>
      <w:r w:rsidRPr="00293FF3">
        <w:rPr>
          <w:rFonts w:ascii="Arial" w:hAnsi="Arial" w:cs="Arial"/>
          <w:shd w:val="clear" w:color="auto" w:fill="FFFFFF"/>
        </w:rPr>
        <w:t xml:space="preserve">Bank </w:t>
      </w:r>
      <w:proofErr w:type="spellStart"/>
      <w:r w:rsidRPr="00293FF3">
        <w:rPr>
          <w:rFonts w:ascii="Arial" w:hAnsi="Arial" w:cs="Arial"/>
          <w:shd w:val="clear" w:color="auto" w:fill="FFFFFF"/>
        </w:rPr>
        <w:t>account</w:t>
      </w:r>
      <w:proofErr w:type="spellEnd"/>
      <w:r w:rsidR="00302E78">
        <w:rPr>
          <w:rFonts w:ascii="Arial" w:hAnsi="Arial" w:cs="Arial"/>
          <w:shd w:val="clear" w:color="auto" w:fill="FFFFFF"/>
        </w:rPr>
        <w:t xml:space="preserve">: </w:t>
      </w:r>
      <w:r w:rsidR="00302E78">
        <w:rPr>
          <w:rFonts w:ascii="Arial" w:hAnsi="Arial" w:cs="Arial"/>
          <w:color w:val="333333"/>
          <w:shd w:val="clear" w:color="auto" w:fill="FFFFFF"/>
        </w:rPr>
        <w:t>2412009-1131005680</w:t>
      </w:r>
    </w:p>
    <w:p w14:paraId="7916F54E" w14:textId="77777777" w:rsidR="00302E78" w:rsidRPr="00302E78" w:rsidRDefault="00302E78" w:rsidP="00302E78">
      <w:pPr>
        <w:pStyle w:val="Header"/>
        <w:jc w:val="center"/>
      </w:pPr>
      <w:r>
        <w:rPr>
          <w:rFonts w:ascii="Arial" w:hAnsi="Arial" w:cs="Arial"/>
        </w:rPr>
        <w:t xml:space="preserve">Web: </w:t>
      </w:r>
      <w:r>
        <w:fldChar w:fldCharType="begin"/>
      </w:r>
      <w:r>
        <w:instrText xml:space="preserve"> HYPERLINK "http://www.hpls-powerlifting.hr" </w:instrText>
      </w:r>
      <w:r>
        <w:fldChar w:fldCharType="separate"/>
      </w:r>
      <w:r>
        <w:rPr>
          <w:rStyle w:val="Hyperlink"/>
          <w:rFonts w:ascii="Arial" w:hAnsi="Arial" w:cs="Arial"/>
        </w:rPr>
        <w:t>http://www.hpls-powerlifting.hr</w:t>
      </w:r>
      <w:r>
        <w:fldChar w:fldCharType="end"/>
      </w:r>
      <w:r>
        <w:rPr>
          <w:rFonts w:ascii="Arial" w:hAnsi="Arial" w:cs="Arial"/>
        </w:rPr>
        <w:t xml:space="preserve"> e-mail: </w:t>
      </w:r>
      <w:r>
        <w:fldChar w:fldCharType="begin"/>
      </w:r>
      <w:r>
        <w:instrText xml:space="preserve"> HYPERLINK "mailto:info@hpls-powerlifting.hr" </w:instrText>
      </w:r>
      <w:r>
        <w:fldChar w:fldCharType="separate"/>
      </w:r>
      <w:r>
        <w:rPr>
          <w:rStyle w:val="Hyperlink"/>
          <w:rFonts w:ascii="Arial" w:hAnsi="Arial" w:cs="Arial"/>
        </w:rPr>
        <w:t>info@hpls-powerlifting.hr</w:t>
      </w:r>
      <w:r>
        <w:fldChar w:fldCharType="end"/>
      </w:r>
    </w:p>
    <w:p w14:paraId="00CDAF4B" w14:textId="77777777" w:rsidR="00302E78" w:rsidRDefault="00302E78" w:rsidP="00302E78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Gsm: 099 258 9361  (Danijel </w:t>
      </w:r>
      <w:proofErr w:type="spellStart"/>
      <w:r>
        <w:rPr>
          <w:rFonts w:ascii="Arial" w:hAnsi="Arial" w:cs="Arial"/>
        </w:rPr>
        <w:t>Škopec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293FF3" w:rsidRPr="00293FF3">
        <w:rPr>
          <w:rFonts w:ascii="Arial" w:hAnsi="Arial" w:cs="Arial"/>
        </w:rPr>
        <w:t>President</w:t>
      </w:r>
      <w:proofErr w:type="spellEnd"/>
      <w:r>
        <w:rPr>
          <w:rFonts w:ascii="Arial" w:hAnsi="Arial" w:cs="Arial"/>
        </w:rPr>
        <w:t>)</w:t>
      </w:r>
    </w:p>
    <w:p w14:paraId="6DCA90C2" w14:textId="77777777" w:rsidR="00071AD3" w:rsidRDefault="00071AD3" w:rsidP="00071AD3">
      <w:pPr>
        <w:pStyle w:val="Heading1"/>
        <w:spacing w:after="60"/>
        <w:jc w:val="center"/>
      </w:pPr>
    </w:p>
    <w:p w14:paraId="0F204B61" w14:textId="77777777" w:rsidR="00A96561" w:rsidRDefault="000F4601">
      <w:pPr>
        <w:pStyle w:val="Heading1"/>
        <w:spacing w:after="60"/>
      </w:pPr>
      <w:r>
        <w:t>POWER</w:t>
      </w:r>
      <w:r w:rsidR="00F27A88">
        <w:t>LIFTING</w:t>
      </w:r>
      <w:r w:rsidR="00A96561">
        <w:t xml:space="preserve"> KLUB ___________________________</w:t>
      </w:r>
    </w:p>
    <w:p w14:paraId="64F892A4" w14:textId="77777777" w:rsidR="00A96561" w:rsidRDefault="00A96561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___________________________________________</w:t>
      </w:r>
      <w:r w:rsidR="000F4601">
        <w:rPr>
          <w:rFonts w:ascii="Times New Roman" w:hAnsi="Times New Roman"/>
          <w:b/>
        </w:rPr>
        <w:t>___</w:t>
      </w:r>
      <w:r>
        <w:rPr>
          <w:rFonts w:ascii="Times New Roman" w:hAnsi="Times New Roman"/>
          <w:b/>
        </w:rPr>
        <w:t>____</w:t>
      </w:r>
    </w:p>
    <w:p w14:paraId="2F1E8594" w14:textId="77777777" w:rsidR="00A96561" w:rsidRDefault="00A96561">
      <w:pPr>
        <w:rPr>
          <w:rFonts w:ascii="Times New Roman" w:hAnsi="Times New Roman"/>
          <w:b/>
        </w:rPr>
      </w:pPr>
    </w:p>
    <w:p w14:paraId="40F75D1A" w14:textId="77777777" w:rsidR="00D94F1F" w:rsidRDefault="00D94F1F">
      <w:pPr>
        <w:rPr>
          <w:rFonts w:ascii="Times New Roman" w:hAnsi="Times New Roman"/>
          <w:b/>
        </w:rPr>
      </w:pPr>
    </w:p>
    <w:p w14:paraId="6CBB7C38" w14:textId="77777777" w:rsidR="00A96561" w:rsidRDefault="00114DF0" w:rsidP="00114DF0">
      <w:pPr>
        <w:jc w:val="center"/>
        <w:rPr>
          <w:rFonts w:ascii="Times New Roman" w:hAnsi="Times New Roman"/>
          <w:b/>
        </w:rPr>
      </w:pPr>
      <w:r w:rsidRPr="00114DF0">
        <w:rPr>
          <w:rFonts w:ascii="Times New Roman" w:hAnsi="Times New Roman"/>
          <w:b/>
          <w:sz w:val="26"/>
        </w:rPr>
        <w:pict w14:anchorId="4709C89D">
          <v:shape id="_x0000_i1026" type="#_x0000_t75" style="width:79.15pt;height:81.4pt">
            <v:imagedata r:id="rId7" o:title="prostor za sliku"/>
          </v:shape>
        </w:pict>
      </w:r>
    </w:p>
    <w:p w14:paraId="6F995F03" w14:textId="77777777" w:rsidR="00A96561" w:rsidRDefault="00A96561">
      <w:pPr>
        <w:rPr>
          <w:rFonts w:ascii="Times New Roman" w:hAnsi="Times New Roman"/>
          <w:b/>
        </w:rPr>
      </w:pPr>
    </w:p>
    <w:p w14:paraId="69DEDADE" w14:textId="77777777" w:rsidR="00D94F1F" w:rsidRDefault="00D94F1F">
      <w:pPr>
        <w:rPr>
          <w:rFonts w:ascii="Times New Roman" w:hAnsi="Times New Roman"/>
          <w:b/>
        </w:rPr>
      </w:pPr>
    </w:p>
    <w:p w14:paraId="257F5C54" w14:textId="77777777" w:rsidR="00A96561" w:rsidRDefault="00293FF3" w:rsidP="00293FF3">
      <w:pPr>
        <w:ind w:left="2160" w:firstLine="720"/>
        <w:rPr>
          <w:rFonts w:ascii="Times New Roman" w:hAnsi="Times New Roman"/>
          <w:b/>
        </w:rPr>
      </w:pPr>
      <w:r w:rsidRPr="00293FF3">
        <w:rPr>
          <w:rFonts w:ascii="Times New Roman" w:hAnsi="Times New Roman"/>
          <w:b/>
          <w:sz w:val="26"/>
        </w:rPr>
        <w:t>APPLICATION FOR REGISTRATION OF ATHLETE</w:t>
      </w:r>
    </w:p>
    <w:p w14:paraId="2205C8A7" w14:textId="77777777" w:rsidR="00A96561" w:rsidRDefault="00A96561">
      <w:pPr>
        <w:rPr>
          <w:rFonts w:ascii="Times New Roman" w:hAnsi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08"/>
        <w:gridCol w:w="6480"/>
      </w:tblGrid>
      <w:tr w:rsidR="00A96561" w14:paraId="140C3C0E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52EF62BE" w14:textId="77777777" w:rsidR="00A96561" w:rsidRDefault="00293FF3" w:rsidP="000F4601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For POWERLIFTING club</w:t>
            </w:r>
            <w:r w:rsidR="00A96561">
              <w:rPr>
                <w:rFonts w:ascii="Times New Roman" w:hAnsi="Times New Roman"/>
                <w:sz w:val="22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44ABF614" w14:textId="77777777" w:rsidR="00A96561" w:rsidRDefault="00A96561">
            <w:pPr>
              <w:tabs>
                <w:tab w:val="left" w:pos="3663"/>
              </w:tabs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</w:rPr>
              <w:tab/>
            </w:r>
            <w:r w:rsidR="00293FF3">
              <w:rPr>
                <w:rFonts w:ascii="Times New Roman" w:hAnsi="Times New Roman"/>
                <w:b/>
                <w:sz w:val="22"/>
              </w:rPr>
              <w:t>from</w:t>
            </w:r>
            <w:r>
              <w:rPr>
                <w:rFonts w:ascii="Times New Roman" w:hAnsi="Times New Roman"/>
                <w:b/>
                <w:sz w:val="22"/>
              </w:rPr>
              <w:t xml:space="preserve"> </w:t>
            </w:r>
          </w:p>
        </w:tc>
      </w:tr>
      <w:tr w:rsidR="00A96561" w14:paraId="4E651482" w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14:paraId="34688FF2" w14:textId="77777777" w:rsidR="00A96561" w:rsidRDefault="00A96561">
            <w:pPr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center"/>
          </w:tcPr>
          <w:p w14:paraId="2A670CDC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6E2AE413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16D0AF19" w14:textId="77777777" w:rsidR="00A96561" w:rsidRDefault="00293FF3" w:rsidP="00071AD3">
            <w:pPr>
              <w:rPr>
                <w:rFonts w:ascii="Times New Roman" w:hAnsi="Times New Roman"/>
                <w:sz w:val="22"/>
              </w:rPr>
            </w:pPr>
            <w:r w:rsidRPr="00293FF3">
              <w:rPr>
                <w:rFonts w:ascii="Times New Roman" w:hAnsi="Times New Roman"/>
                <w:sz w:val="22"/>
              </w:rPr>
              <w:t>Athlete's name, one parent's name, surname</w:t>
            </w:r>
            <w:r>
              <w:rPr>
                <w:rFonts w:ascii="Times New Roman" w:hAnsi="Times New Roman"/>
                <w:sz w:val="22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5EDA0CD3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2CE6BC0E" w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14:paraId="7E7C9C8B" w14:textId="77777777" w:rsidR="00A96561" w:rsidRDefault="00A96561">
            <w:pPr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center"/>
          </w:tcPr>
          <w:p w14:paraId="0D8E7337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1988479F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2AC92BF8" w14:textId="77777777" w:rsidR="00A96561" w:rsidRPr="00266E4F" w:rsidRDefault="00266E4F">
            <w:pPr>
              <w:ind w:right="-198"/>
              <w:rPr>
                <w:rFonts w:ascii="Times New Roman" w:hAnsi="Times New Roman"/>
                <w:color w:val="FF0000"/>
                <w:sz w:val="22"/>
              </w:rPr>
            </w:pPr>
            <w:r>
              <w:rPr>
                <w:rFonts w:ascii="Times New Roman" w:hAnsi="Times New Roman"/>
              </w:rPr>
              <w:t>OIB</w:t>
            </w:r>
            <w:r w:rsidR="00293FF3">
              <w:rPr>
                <w:rFonts w:ascii="Times New Roman" w:hAnsi="Times New Roman"/>
              </w:rPr>
              <w:t xml:space="preserve"> </w:t>
            </w:r>
            <w:r w:rsidR="00293FF3" w:rsidRPr="00293FF3">
              <w:rPr>
                <w:rFonts w:ascii="Times New Roman" w:hAnsi="Times New Roman"/>
              </w:rPr>
              <w:t>(Personal identification number)</w:t>
            </w:r>
            <w:r w:rsidR="00293FF3">
              <w:rPr>
                <w:rFonts w:ascii="Times New Roman" w:hAnsi="Times New Roman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02A89C7E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2C599B62" w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14:paraId="1C305AEF" w14:textId="77777777" w:rsidR="00A96561" w:rsidRDefault="00A96561">
            <w:pPr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center"/>
          </w:tcPr>
          <w:p w14:paraId="061D47D6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162B7AE9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04AAD2C0" w14:textId="77777777" w:rsidR="00A96561" w:rsidRDefault="00293FF3">
            <w:pPr>
              <w:rPr>
                <w:rFonts w:ascii="Times New Roman" w:hAnsi="Times New Roman"/>
                <w:sz w:val="22"/>
              </w:rPr>
            </w:pPr>
            <w:r w:rsidRPr="00293FF3">
              <w:rPr>
                <w:rFonts w:ascii="Times New Roman" w:hAnsi="Times New Roman"/>
                <w:sz w:val="22"/>
              </w:rPr>
              <w:t>Day, month, and year of birth</w:t>
            </w:r>
            <w:r>
              <w:rPr>
                <w:rFonts w:ascii="Times New Roman" w:hAnsi="Times New Roman"/>
                <w:sz w:val="22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2863C28E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75EB74BA" w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14:paraId="1D16EE66" w14:textId="77777777" w:rsidR="00A96561" w:rsidRDefault="00A96561">
            <w:pPr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center"/>
          </w:tcPr>
          <w:p w14:paraId="13C489E9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36D3E2BA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64E9EF8A" w14:textId="77777777" w:rsidR="00A96561" w:rsidRDefault="00293FF3">
            <w:pPr>
              <w:rPr>
                <w:rFonts w:ascii="Times New Roman" w:hAnsi="Times New Roman"/>
                <w:sz w:val="22"/>
              </w:rPr>
            </w:pPr>
            <w:r w:rsidRPr="00293FF3">
              <w:rPr>
                <w:rFonts w:ascii="Times New Roman" w:hAnsi="Times New Roman"/>
                <w:sz w:val="22"/>
              </w:rPr>
              <w:t>Place, city or municipality, country of birth</w:t>
            </w:r>
            <w:r>
              <w:rPr>
                <w:rFonts w:ascii="Times New Roman" w:hAnsi="Times New Roman"/>
                <w:sz w:val="22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7D977797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26212217" w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14:paraId="79ADD19C" w14:textId="77777777" w:rsidR="00A96561" w:rsidRDefault="00A96561">
            <w:pPr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center"/>
          </w:tcPr>
          <w:p w14:paraId="1C4F37EC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41EA23DD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60259F86" w14:textId="77777777" w:rsidR="00A96561" w:rsidRDefault="00293FF3">
            <w:pPr>
              <w:rPr>
                <w:rFonts w:ascii="Times New Roman" w:hAnsi="Times New Roman"/>
                <w:sz w:val="22"/>
              </w:rPr>
            </w:pPr>
            <w:r w:rsidRPr="00293FF3">
              <w:rPr>
                <w:rFonts w:ascii="Times New Roman" w:hAnsi="Times New Roman"/>
                <w:sz w:val="22"/>
              </w:rPr>
              <w:t>Occupation</w:t>
            </w:r>
            <w:r w:rsidR="00A96561">
              <w:rPr>
                <w:rFonts w:ascii="Times New Roman" w:hAnsi="Times New Roman"/>
                <w:sz w:val="22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1E65C959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02B246A0" w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14:paraId="4E6EA888" w14:textId="77777777" w:rsidR="00A96561" w:rsidRDefault="00A96561">
            <w:pPr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center"/>
          </w:tcPr>
          <w:p w14:paraId="06443BAE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0708ACDC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0C4C1563" w14:textId="77777777" w:rsidR="00A96561" w:rsidRDefault="00293FF3">
            <w:pPr>
              <w:rPr>
                <w:rFonts w:ascii="Times New Roman" w:hAnsi="Times New Roman"/>
                <w:sz w:val="22"/>
              </w:rPr>
            </w:pPr>
            <w:r w:rsidRPr="00293FF3">
              <w:rPr>
                <w:rFonts w:ascii="Times New Roman" w:hAnsi="Times New Roman"/>
                <w:sz w:val="22"/>
              </w:rPr>
              <w:t>Residence and address</w:t>
            </w:r>
            <w:r w:rsidR="00A96561">
              <w:rPr>
                <w:rFonts w:ascii="Times New Roman" w:hAnsi="Times New Roman"/>
                <w:sz w:val="22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5DDD1F5A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025B25EF" w14:textId="77777777">
        <w:tblPrEx>
          <w:tblCellMar>
            <w:top w:w="0" w:type="dxa"/>
            <w:bottom w:w="0" w:type="dxa"/>
          </w:tblCellMar>
        </w:tblPrEx>
        <w:tc>
          <w:tcPr>
            <w:tcW w:w="3708" w:type="dxa"/>
            <w:vAlign w:val="bottom"/>
          </w:tcPr>
          <w:p w14:paraId="72DC3110" w14:textId="77777777" w:rsidR="00A96561" w:rsidRDefault="00A96561">
            <w:pPr>
              <w:rPr>
                <w:rFonts w:ascii="Times New Roman" w:hAnsi="Times New Roman"/>
              </w:rPr>
            </w:pPr>
          </w:p>
        </w:tc>
        <w:tc>
          <w:tcPr>
            <w:tcW w:w="6480" w:type="dxa"/>
            <w:tcBorders>
              <w:top w:val="single" w:sz="4" w:space="0" w:color="auto"/>
            </w:tcBorders>
            <w:vAlign w:val="center"/>
          </w:tcPr>
          <w:p w14:paraId="0453150C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  <w:tr w:rsidR="00A96561" w14:paraId="0C437493" w14:textId="77777777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3708" w:type="dxa"/>
            <w:vAlign w:val="bottom"/>
          </w:tcPr>
          <w:p w14:paraId="7DCAFA9E" w14:textId="77777777" w:rsidR="00A96561" w:rsidRDefault="00293FF3">
            <w:pPr>
              <w:rPr>
                <w:rFonts w:ascii="Times New Roman" w:hAnsi="Times New Roman"/>
                <w:sz w:val="22"/>
              </w:rPr>
            </w:pPr>
            <w:r w:rsidRPr="00293FF3">
              <w:rPr>
                <w:rFonts w:ascii="Times New Roman" w:hAnsi="Times New Roman"/>
                <w:sz w:val="22"/>
              </w:rPr>
              <w:t>Date of joining the club</w:t>
            </w:r>
            <w:r w:rsidR="00A96561">
              <w:rPr>
                <w:rFonts w:ascii="Times New Roman" w:hAnsi="Times New Roman"/>
                <w:sz w:val="22"/>
              </w:rPr>
              <w:t>:</w:t>
            </w:r>
          </w:p>
        </w:tc>
        <w:tc>
          <w:tcPr>
            <w:tcW w:w="6480" w:type="dxa"/>
            <w:tcBorders>
              <w:bottom w:val="single" w:sz="4" w:space="0" w:color="auto"/>
            </w:tcBorders>
            <w:vAlign w:val="center"/>
          </w:tcPr>
          <w:p w14:paraId="6EFD7376" w14:textId="77777777" w:rsidR="00A96561" w:rsidRDefault="00A96561">
            <w:pPr>
              <w:rPr>
                <w:rFonts w:ascii="Times New Roman" w:hAnsi="Times New Roman"/>
                <w:b/>
              </w:rPr>
            </w:pPr>
          </w:p>
        </w:tc>
      </w:tr>
    </w:tbl>
    <w:p w14:paraId="12DBE4E0" w14:textId="77777777" w:rsidR="00A96561" w:rsidRDefault="00A96561">
      <w:pPr>
        <w:rPr>
          <w:rFonts w:ascii="Times New Roman" w:hAnsi="Times New Roman"/>
          <w:b/>
        </w:rPr>
      </w:pPr>
    </w:p>
    <w:p w14:paraId="18E82511" w14:textId="77777777" w:rsidR="00293FF3" w:rsidRDefault="00293FF3" w:rsidP="00293FF3">
      <w:pPr>
        <w:rPr>
          <w:rFonts w:ascii="Times New Roman" w:hAnsi="Times New Roman"/>
          <w:b/>
          <w:sz w:val="22"/>
        </w:rPr>
      </w:pPr>
      <w:r w:rsidRPr="00293FF3">
        <w:rPr>
          <w:rFonts w:ascii="Times New Roman" w:hAnsi="Times New Roman"/>
          <w:b/>
          <w:sz w:val="22"/>
        </w:rPr>
        <w:t>I declare that I accept the Statute and general acts of the club, as well as the Statute and general acts of the Croatian POWERLIFTING Federation.</w:t>
      </w:r>
    </w:p>
    <w:p w14:paraId="1CE2BFCA" w14:textId="77777777" w:rsidR="00293FF3" w:rsidRPr="00293FF3" w:rsidRDefault="00293FF3" w:rsidP="00293FF3">
      <w:pPr>
        <w:rPr>
          <w:rFonts w:ascii="Times New Roman" w:hAnsi="Times New Roman"/>
          <w:b/>
          <w:sz w:val="22"/>
        </w:rPr>
      </w:pPr>
    </w:p>
    <w:p w14:paraId="41E46E37" w14:textId="77777777" w:rsidR="00A96561" w:rsidRDefault="00293FF3" w:rsidP="00293FF3">
      <w:pPr>
        <w:rPr>
          <w:rFonts w:ascii="Times New Roman" w:hAnsi="Times New Roman"/>
          <w:b/>
          <w:sz w:val="22"/>
        </w:rPr>
      </w:pPr>
      <w:r w:rsidRPr="00293FF3">
        <w:rPr>
          <w:rFonts w:ascii="Times New Roman" w:hAnsi="Times New Roman"/>
          <w:b/>
          <w:sz w:val="22"/>
        </w:rPr>
        <w:t>I declare that I am not registered in any other club.</w:t>
      </w:r>
    </w:p>
    <w:p w14:paraId="736518E8" w14:textId="77777777" w:rsidR="00A96561" w:rsidRDefault="00A96561">
      <w:pPr>
        <w:rPr>
          <w:rFonts w:ascii="Times New Roman" w:hAnsi="Times New Roman"/>
        </w:rPr>
      </w:pPr>
    </w:p>
    <w:p w14:paraId="08796FD3" w14:textId="77777777" w:rsidR="00A96561" w:rsidRDefault="00293FF3">
      <w:pPr>
        <w:tabs>
          <w:tab w:val="center" w:pos="7938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>In</w:t>
      </w:r>
      <w:r w:rsidR="00A96561">
        <w:rPr>
          <w:rFonts w:ascii="Times New Roman" w:hAnsi="Times New Roman"/>
        </w:rPr>
        <w:t xml:space="preserve"> __________________, _______________</w:t>
      </w:r>
      <w:r w:rsidR="00A96561">
        <w:rPr>
          <w:rFonts w:ascii="Times New Roman" w:hAnsi="Times New Roman"/>
        </w:rPr>
        <w:tab/>
      </w:r>
      <w:r>
        <w:rPr>
          <w:rFonts w:ascii="Times New Roman" w:hAnsi="Times New Roman"/>
        </w:rPr>
        <w:t>Signature of the athlete</w:t>
      </w:r>
      <w:r w:rsidR="00A96561">
        <w:rPr>
          <w:rFonts w:ascii="Times New Roman" w:hAnsi="Times New Roman"/>
        </w:rPr>
        <w:t>:</w:t>
      </w:r>
    </w:p>
    <w:p w14:paraId="35C3A8BA" w14:textId="77777777" w:rsidR="00A96561" w:rsidRDefault="00E55887" w:rsidP="00D94F1F">
      <w:pPr>
        <w:tabs>
          <w:tab w:val="center" w:pos="7938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(</w:t>
      </w:r>
      <w:proofErr w:type="gramStart"/>
      <w:r w:rsidR="00293FF3">
        <w:rPr>
          <w:rFonts w:ascii="Times New Roman" w:hAnsi="Times New Roman"/>
        </w:rPr>
        <w:t>place</w:t>
      </w:r>
      <w:r>
        <w:rPr>
          <w:rFonts w:ascii="Times New Roman" w:hAnsi="Times New Roman"/>
        </w:rPr>
        <w:t xml:space="preserve">)   </w:t>
      </w:r>
      <w:proofErr w:type="gramEnd"/>
      <w:r>
        <w:rPr>
          <w:rFonts w:ascii="Times New Roman" w:hAnsi="Times New Roman"/>
        </w:rPr>
        <w:t xml:space="preserve">                (</w:t>
      </w:r>
      <w:r w:rsidR="00293FF3">
        <w:rPr>
          <w:rFonts w:ascii="Times New Roman" w:hAnsi="Times New Roman"/>
        </w:rPr>
        <w:t>date</w:t>
      </w:r>
      <w:r>
        <w:rPr>
          <w:rFonts w:ascii="Times New Roman" w:hAnsi="Times New Roman"/>
        </w:rPr>
        <w:t>)</w:t>
      </w:r>
      <w:r w:rsidR="00A96561">
        <w:rPr>
          <w:rFonts w:ascii="Times New Roman" w:hAnsi="Times New Roman"/>
        </w:rPr>
        <w:tab/>
        <w:t>____</w:t>
      </w:r>
      <w:r w:rsidR="00D94F1F">
        <w:rPr>
          <w:rFonts w:ascii="Times New Roman" w:hAnsi="Times New Roman"/>
        </w:rPr>
        <w:t>_______________________________</w:t>
      </w:r>
    </w:p>
    <w:p w14:paraId="2E2CAE74" w14:textId="77777777" w:rsidR="00A96561" w:rsidRDefault="00A96561">
      <w:pPr>
        <w:jc w:val="both"/>
        <w:rPr>
          <w:rFonts w:ascii="Times New Roman" w:hAnsi="Times New Roman"/>
        </w:rPr>
      </w:pPr>
    </w:p>
    <w:p w14:paraId="032D6B8A" w14:textId="77777777" w:rsidR="00A96561" w:rsidRDefault="00293FF3">
      <w:pPr>
        <w:jc w:val="both"/>
        <w:rPr>
          <w:rFonts w:ascii="Times New Roman" w:hAnsi="Times New Roman"/>
        </w:rPr>
      </w:pPr>
      <w:r w:rsidRPr="00293FF3">
        <w:rPr>
          <w:rFonts w:ascii="Times New Roman" w:hAnsi="Times New Roman"/>
          <w:sz w:val="22"/>
        </w:rPr>
        <w:t xml:space="preserve">I agree that my son/daughter registers and competes for the POWERLIFTING club </w:t>
      </w:r>
      <w:r w:rsidR="00A96561">
        <w:rPr>
          <w:rFonts w:ascii="Times New Roman" w:hAnsi="Times New Roman"/>
          <w:sz w:val="22"/>
        </w:rPr>
        <w:t xml:space="preserve">__________________________ </w:t>
      </w:r>
      <w:r>
        <w:rPr>
          <w:rFonts w:ascii="Times New Roman" w:hAnsi="Times New Roman"/>
          <w:sz w:val="22"/>
        </w:rPr>
        <w:t>from</w:t>
      </w:r>
      <w:r w:rsidR="00A96561">
        <w:rPr>
          <w:rFonts w:ascii="Times New Roman" w:hAnsi="Times New Roman"/>
          <w:sz w:val="22"/>
        </w:rPr>
        <w:t xml:space="preserve"> ____________________. </w:t>
      </w:r>
      <w:r w:rsidR="00A96561">
        <w:rPr>
          <w:rFonts w:ascii="Times New Roman" w:hAnsi="Times New Roman"/>
        </w:rPr>
        <w:t>(</w:t>
      </w:r>
      <w:r w:rsidRPr="00293FF3">
        <w:rPr>
          <w:rFonts w:ascii="Times New Roman" w:hAnsi="Times New Roman"/>
        </w:rPr>
        <w:t>Consent and signature of the parent is required only for athletes under 18 years old</w:t>
      </w:r>
      <w:r w:rsidR="00A96561">
        <w:rPr>
          <w:rFonts w:ascii="Times New Roman" w:hAnsi="Times New Roman"/>
        </w:rPr>
        <w:t>).</w:t>
      </w:r>
    </w:p>
    <w:p w14:paraId="008346FB" w14:textId="77777777" w:rsidR="00A96561" w:rsidRDefault="00A96561">
      <w:pPr>
        <w:rPr>
          <w:rFonts w:ascii="Times New Roman" w:hAnsi="Times New Roman"/>
        </w:rPr>
      </w:pPr>
    </w:p>
    <w:p w14:paraId="4746C75A" w14:textId="77777777" w:rsidR="00A96561" w:rsidRDefault="00A96561">
      <w:pPr>
        <w:tabs>
          <w:tab w:val="center" w:pos="7938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</w:t>
      </w:r>
      <w:r w:rsidR="00293FF3" w:rsidRPr="00293FF3">
        <w:rPr>
          <w:rFonts w:ascii="Times New Roman" w:hAnsi="Times New Roman"/>
        </w:rPr>
        <w:t>Signature of the parent</w:t>
      </w:r>
      <w:r>
        <w:rPr>
          <w:rFonts w:ascii="Times New Roman" w:hAnsi="Times New Roman"/>
        </w:rPr>
        <w:t>:</w:t>
      </w:r>
    </w:p>
    <w:p w14:paraId="015AB311" w14:textId="77777777" w:rsidR="00A96561" w:rsidRDefault="00A96561">
      <w:pPr>
        <w:tabs>
          <w:tab w:val="center" w:pos="793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</w:t>
      </w:r>
    </w:p>
    <w:p w14:paraId="0F943EB6" w14:textId="77777777" w:rsidR="00A96561" w:rsidRDefault="00A96561">
      <w:pPr>
        <w:rPr>
          <w:rFonts w:ascii="Times New Roman" w:hAnsi="Times New Roman"/>
        </w:rPr>
      </w:pPr>
    </w:p>
    <w:p w14:paraId="4536940D" w14:textId="77777777" w:rsidR="00A96561" w:rsidRDefault="00293FF3">
      <w:pPr>
        <w:pStyle w:val="BodyText"/>
      </w:pPr>
      <w:r w:rsidRPr="00293FF3">
        <w:t>I confirm that the athlete has personally filled in the data in the Registration Application and has personally signed it. For athletes under 18 years old, the application was co-signed by the legal guardian</w:t>
      </w:r>
      <w:r w:rsidR="00A96561">
        <w:t>.</w:t>
      </w:r>
    </w:p>
    <w:p w14:paraId="59DA8416" w14:textId="77777777" w:rsidR="00A96561" w:rsidRDefault="00A96561">
      <w:pPr>
        <w:rPr>
          <w:rFonts w:ascii="Times New Roman" w:hAnsi="Times New Roman"/>
        </w:rPr>
      </w:pPr>
    </w:p>
    <w:p w14:paraId="2F0A1B8E" w14:textId="77777777" w:rsidR="00A96561" w:rsidRDefault="00A96561">
      <w:pPr>
        <w:tabs>
          <w:tab w:val="center" w:pos="7938"/>
        </w:tabs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293FF3" w:rsidRPr="00293FF3">
        <w:rPr>
          <w:rFonts w:ascii="Times New Roman" w:hAnsi="Times New Roman"/>
        </w:rPr>
        <w:t>Authorized person of the club</w:t>
      </w:r>
      <w:r>
        <w:rPr>
          <w:rFonts w:ascii="Times New Roman" w:hAnsi="Times New Roman"/>
        </w:rPr>
        <w:t>:</w:t>
      </w:r>
    </w:p>
    <w:p w14:paraId="31CFEF14" w14:textId="77777777" w:rsidR="00A96561" w:rsidRDefault="00A96561">
      <w:pPr>
        <w:tabs>
          <w:tab w:val="center" w:pos="7938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____________________________________</w:t>
      </w:r>
    </w:p>
    <w:p w14:paraId="1113999A" w14:textId="77777777" w:rsidR="00A96561" w:rsidRDefault="00293FF3">
      <w:pPr>
        <w:rPr>
          <w:rFonts w:ascii="Times New Roman" w:hAnsi="Times New Roman"/>
        </w:rPr>
      </w:pPr>
      <w:proofErr w:type="gramStart"/>
      <w:r w:rsidRPr="00293FF3">
        <w:rPr>
          <w:rFonts w:ascii="Times New Roman" w:hAnsi="Times New Roman"/>
        </w:rPr>
        <w:t>Attachment:</w:t>
      </w:r>
      <w:r w:rsidR="00A96561">
        <w:rPr>
          <w:rFonts w:ascii="Times New Roman" w:hAnsi="Times New Roman"/>
        </w:rPr>
        <w:t>:</w:t>
      </w:r>
      <w:proofErr w:type="gramEnd"/>
    </w:p>
    <w:p w14:paraId="37F8596D" w14:textId="77777777" w:rsidR="00293FF3" w:rsidRDefault="00293FF3" w:rsidP="00293FF3">
      <w:pPr>
        <w:numPr>
          <w:ilvl w:val="0"/>
          <w:numId w:val="1"/>
        </w:numPr>
        <w:rPr>
          <w:rFonts w:ascii="Times New Roman" w:hAnsi="Times New Roman"/>
        </w:rPr>
      </w:pPr>
      <w:r w:rsidRPr="00293FF3">
        <w:rPr>
          <w:rFonts w:ascii="Times New Roman" w:hAnsi="Times New Roman"/>
        </w:rPr>
        <w:t xml:space="preserve">Copy of the athlete's citizenship certificate </w:t>
      </w:r>
    </w:p>
    <w:p w14:paraId="4D8B7214" w14:textId="77777777" w:rsidR="00A96561" w:rsidRPr="00293FF3" w:rsidRDefault="00293FF3" w:rsidP="00293FF3">
      <w:pPr>
        <w:numPr>
          <w:ilvl w:val="0"/>
          <w:numId w:val="1"/>
        </w:numPr>
        <w:rPr>
          <w:rFonts w:ascii="Times New Roman" w:hAnsi="Times New Roman"/>
        </w:rPr>
      </w:pPr>
      <w:r w:rsidRPr="00293FF3">
        <w:rPr>
          <w:rFonts w:ascii="Times New Roman" w:hAnsi="Times New Roman"/>
        </w:rPr>
        <w:t>Two photos (smaller size)</w:t>
      </w:r>
    </w:p>
    <w:sectPr w:rsidR="00A96561" w:rsidRPr="00293FF3">
      <w:type w:val="continuous"/>
      <w:pgSz w:w="11909" w:h="16834" w:code="9"/>
      <w:pgMar w:top="1008" w:right="864" w:bottom="1008" w:left="864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RO_Century_Schoolb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 w16cid:durableId="671758343">
    <w:abstractNumId w:val="0"/>
    <w:lvlOverride w:ilvl="0">
      <w:lvl w:ilvl="0">
        <w:start w:val="1"/>
        <w:numFmt w:val="bullet"/>
        <w:lvlText w:val=""/>
        <w:legacy w:legacy="1" w:legacySpace="144" w:legacyIndent="720"/>
        <w:lvlJc w:val="right"/>
        <w:pPr>
          <w:ind w:left="720" w:hanging="72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E4F"/>
    <w:rsid w:val="00053D26"/>
    <w:rsid w:val="00056909"/>
    <w:rsid w:val="00071AD3"/>
    <w:rsid w:val="00080C7D"/>
    <w:rsid w:val="000F4601"/>
    <w:rsid w:val="00114DF0"/>
    <w:rsid w:val="002147CE"/>
    <w:rsid w:val="00266E4F"/>
    <w:rsid w:val="00293FF3"/>
    <w:rsid w:val="00302E78"/>
    <w:rsid w:val="0037364C"/>
    <w:rsid w:val="004328DD"/>
    <w:rsid w:val="004778D1"/>
    <w:rsid w:val="0053292A"/>
    <w:rsid w:val="006149EA"/>
    <w:rsid w:val="00721C66"/>
    <w:rsid w:val="007D52D1"/>
    <w:rsid w:val="00843419"/>
    <w:rsid w:val="00A96561"/>
    <w:rsid w:val="00BA26DE"/>
    <w:rsid w:val="00D412AD"/>
    <w:rsid w:val="00D94F1F"/>
    <w:rsid w:val="00E25395"/>
    <w:rsid w:val="00E54D3D"/>
    <w:rsid w:val="00E55887"/>
    <w:rsid w:val="00F2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9660BA"/>
  <w15:chartTrackingRefBased/>
  <w15:docId w15:val="{D786AC7D-C4B5-4361-BA2A-6AFEE2B8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RO_Century_Schoolbk" w:hAnsi="CRO_Century_Schoolbk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after="120"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Times New Roman" w:hAnsi="Times New Roman"/>
      <w:sz w:val="22"/>
    </w:rPr>
  </w:style>
  <w:style w:type="character" w:styleId="Hyperlink">
    <w:name w:val="Hyperlink"/>
    <w:uiPriority w:val="99"/>
    <w:unhideWhenUsed/>
    <w:rsid w:val="00302E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E78"/>
    <w:pPr>
      <w:tabs>
        <w:tab w:val="center" w:pos="4536"/>
        <w:tab w:val="right" w:pos="9072"/>
      </w:tabs>
    </w:pPr>
    <w:rPr>
      <w:rFonts w:ascii="Calibri" w:eastAsia="Calibri" w:hAnsi="Calibri"/>
      <w:sz w:val="22"/>
      <w:szCs w:val="22"/>
      <w:lang w:val="hr-HR"/>
    </w:rPr>
  </w:style>
  <w:style w:type="character" w:customStyle="1" w:styleId="HeaderChar">
    <w:name w:val="Header Char"/>
    <w:link w:val="Header"/>
    <w:uiPriority w:val="99"/>
    <w:rsid w:val="00302E78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Rp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B936E5-9FCC-46C1-BD03-3689187D1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Rp03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OBRAZAC RP-1</vt:lpstr>
      <vt:lpstr>  OBRAZAC RP-1</vt:lpstr>
    </vt:vector>
  </TitlesOfParts>
  <Company>HKS</Company>
  <LinksUpToDate>false</LinksUpToDate>
  <CharactersWithSpaces>1782</CharactersWithSpaces>
  <SharedDoc>false</SharedDoc>
  <HLinks>
    <vt:vector size="12" baseType="variant">
      <vt:variant>
        <vt:i4>7602180</vt:i4>
      </vt:variant>
      <vt:variant>
        <vt:i4>3</vt:i4>
      </vt:variant>
      <vt:variant>
        <vt:i4>0</vt:i4>
      </vt:variant>
      <vt:variant>
        <vt:i4>5</vt:i4>
      </vt:variant>
      <vt:variant>
        <vt:lpwstr>mailto:info@hpls-powerlifting.hr</vt:lpwstr>
      </vt:variant>
      <vt:variant>
        <vt:lpwstr/>
      </vt:variant>
      <vt:variant>
        <vt:i4>4915209</vt:i4>
      </vt:variant>
      <vt:variant>
        <vt:i4>0</vt:i4>
      </vt:variant>
      <vt:variant>
        <vt:i4>0</vt:i4>
      </vt:variant>
      <vt:variant>
        <vt:i4>5</vt:i4>
      </vt:variant>
      <vt:variant>
        <vt:lpwstr>http://www.hpls-powerlifting.hr/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OBRAZAC RP-1</dc:title>
  <dc:subject/>
  <dc:creator>Administrator</dc:creator>
  <cp:keywords/>
  <cp:lastModifiedBy>Gabriel Višek</cp:lastModifiedBy>
  <cp:revision>2</cp:revision>
  <cp:lastPrinted>2007-10-16T11:39:00Z</cp:lastPrinted>
  <dcterms:created xsi:type="dcterms:W3CDTF">2025-01-04T21:50:00Z</dcterms:created>
  <dcterms:modified xsi:type="dcterms:W3CDTF">2025-01-04T21:50:00Z</dcterms:modified>
</cp:coreProperties>
</file>